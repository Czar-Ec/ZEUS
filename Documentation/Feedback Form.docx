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7B2" w:rsidRPr="00A148C8" w:rsidRDefault="00001202" w:rsidP="001717B2">
      <w:pPr>
        <w:pStyle w:val="Heading1"/>
        <w:rPr>
          <w:rFonts w:ascii="Times New Roman" w:hAnsi="Times New Roman"/>
          <w:sz w:val="24"/>
          <w:szCs w:val="24"/>
        </w:rPr>
      </w:pPr>
      <w:r w:rsidRPr="00A148C8">
        <w:rPr>
          <w:rFonts w:ascii="Times New Roman" w:hAnsi="Times New Roman"/>
          <w:sz w:val="24"/>
          <w:szCs w:val="24"/>
        </w:rPr>
        <w:t>Student feedback form</w:t>
      </w:r>
      <w:r w:rsidR="00A148C8" w:rsidRPr="00A148C8">
        <w:rPr>
          <w:rFonts w:ascii="Times New Roman" w:hAnsi="Times New Roman"/>
          <w:sz w:val="24"/>
          <w:szCs w:val="24"/>
        </w:rPr>
        <w:t xml:space="preserve"> For projects</w:t>
      </w:r>
    </w:p>
    <w:p w:rsidR="00A76658" w:rsidRPr="00A148C8" w:rsidRDefault="00A148C8" w:rsidP="00A148C8">
      <w:pPr>
        <w:pStyle w:val="Heading1"/>
        <w:rPr>
          <w:rFonts w:ascii="Times New Roman" w:hAnsi="Times New Roman"/>
          <w:sz w:val="24"/>
          <w:szCs w:val="24"/>
        </w:rPr>
      </w:pPr>
      <w:r w:rsidRPr="00A148C8">
        <w:rPr>
          <w:rFonts w:ascii="Times New Roman" w:hAnsi="Times New Roman"/>
          <w:sz w:val="24"/>
          <w:szCs w:val="24"/>
        </w:rPr>
        <w:t xml:space="preserve">Week 1, Spring term </w:t>
      </w:r>
    </w:p>
    <w:p w:rsidR="00A148C8" w:rsidRPr="00A148C8" w:rsidRDefault="00A148C8" w:rsidP="00A148C8">
      <w:pPr>
        <w:rPr>
          <w:rFonts w:ascii="Times New Roman" w:hAnsi="Times New Roman"/>
          <w:sz w:val="24"/>
          <w:szCs w:val="24"/>
        </w:rPr>
      </w:pPr>
    </w:p>
    <w:p w:rsidR="004E31FD" w:rsidRPr="00A148C8" w:rsidRDefault="004E31FD" w:rsidP="004E31FD">
      <w:pPr>
        <w:rPr>
          <w:rFonts w:ascii="Times New Roman" w:hAnsi="Times New Roman"/>
          <w:b/>
          <w:sz w:val="20"/>
          <w:szCs w:val="20"/>
        </w:rPr>
      </w:pPr>
      <w:r w:rsidRPr="00A148C8">
        <w:rPr>
          <w:rFonts w:ascii="Times New Roman" w:hAnsi="Times New Roman"/>
          <w:b/>
          <w:sz w:val="20"/>
          <w:szCs w:val="20"/>
        </w:rPr>
        <w:t>Instructions:</w:t>
      </w:r>
    </w:p>
    <w:p w:rsidR="004E31FD" w:rsidRPr="00A148C8" w:rsidRDefault="006237AA" w:rsidP="00A148C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Please </w:t>
      </w:r>
      <w:r w:rsidR="001717B2" w:rsidRPr="00A148C8">
        <w:rPr>
          <w:rFonts w:ascii="Times New Roman" w:hAnsi="Times New Roman"/>
          <w:b/>
          <w:sz w:val="20"/>
          <w:szCs w:val="20"/>
        </w:rPr>
        <w:t>fill in</w:t>
      </w:r>
      <w:r w:rsidR="004E31FD" w:rsidRPr="00A148C8">
        <w:rPr>
          <w:rFonts w:ascii="Times New Roman" w:hAnsi="Times New Roman"/>
          <w:b/>
          <w:sz w:val="20"/>
          <w:szCs w:val="20"/>
        </w:rPr>
        <w:t xml:space="preserve"> this form</w:t>
      </w:r>
      <w:r w:rsidR="001717B2" w:rsidRPr="00A148C8">
        <w:rPr>
          <w:rFonts w:ascii="Times New Roman" w:hAnsi="Times New Roman"/>
          <w:b/>
          <w:sz w:val="20"/>
          <w:szCs w:val="20"/>
        </w:rPr>
        <w:t xml:space="preserve"> by </w:t>
      </w:r>
      <w:r w:rsidR="00F002A4">
        <w:rPr>
          <w:rFonts w:ascii="Times New Roman" w:hAnsi="Times New Roman"/>
          <w:b/>
          <w:sz w:val="20"/>
          <w:szCs w:val="20"/>
        </w:rPr>
        <w:t xml:space="preserve">underlining </w:t>
      </w:r>
      <w:r w:rsidR="001717B2" w:rsidRPr="00A148C8">
        <w:rPr>
          <w:rFonts w:ascii="Times New Roman" w:hAnsi="Times New Roman"/>
          <w:b/>
          <w:sz w:val="20"/>
          <w:szCs w:val="20"/>
        </w:rPr>
        <w:t xml:space="preserve">the appropriate score and adding comments. </w:t>
      </w:r>
      <w:r w:rsidR="00F002A4">
        <w:rPr>
          <w:rFonts w:ascii="Times New Roman" w:hAnsi="Times New Roman"/>
          <w:b/>
          <w:sz w:val="20"/>
          <w:szCs w:val="20"/>
        </w:rPr>
        <w:t xml:space="preserve">If you would have concerns, please share them with us and also you are encouraged to provide us with your suggestion. </w:t>
      </w:r>
      <w:r w:rsidR="001717B2" w:rsidRPr="00A148C8">
        <w:rPr>
          <w:rFonts w:ascii="Times New Roman" w:hAnsi="Times New Roman"/>
          <w:b/>
          <w:sz w:val="20"/>
          <w:szCs w:val="20"/>
        </w:rPr>
        <w:t>Once complete</w:t>
      </w:r>
      <w:r w:rsidR="004E31FD" w:rsidRPr="00A148C8">
        <w:rPr>
          <w:rFonts w:ascii="Times New Roman" w:hAnsi="Times New Roman"/>
          <w:b/>
          <w:sz w:val="20"/>
          <w:szCs w:val="20"/>
        </w:rPr>
        <w:t xml:space="preserve">, </w:t>
      </w:r>
      <w:r w:rsidR="001717B2" w:rsidRPr="00A148C8">
        <w:rPr>
          <w:rFonts w:ascii="Times New Roman" w:hAnsi="Times New Roman"/>
          <w:b/>
          <w:sz w:val="20"/>
          <w:szCs w:val="20"/>
        </w:rPr>
        <w:t>submit this form</w:t>
      </w:r>
      <w:r w:rsidR="004E31FD" w:rsidRPr="00A148C8">
        <w:rPr>
          <w:rFonts w:ascii="Times New Roman" w:hAnsi="Times New Roman"/>
          <w:b/>
          <w:sz w:val="20"/>
          <w:szCs w:val="20"/>
        </w:rPr>
        <w:t xml:space="preserve"> to </w:t>
      </w:r>
      <w:r>
        <w:rPr>
          <w:rFonts w:ascii="Times New Roman" w:hAnsi="Times New Roman"/>
          <w:b/>
          <w:sz w:val="20"/>
          <w:szCs w:val="20"/>
        </w:rPr>
        <w:t>Blackboard Learn</w:t>
      </w:r>
      <w:r w:rsidR="004E31FD" w:rsidRPr="00A148C8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by the end of Week 1 of </w:t>
      </w:r>
      <w:r w:rsidR="00251847" w:rsidRPr="00A148C8">
        <w:rPr>
          <w:rFonts w:ascii="Times New Roman" w:hAnsi="Times New Roman"/>
          <w:b/>
          <w:sz w:val="20"/>
          <w:szCs w:val="20"/>
        </w:rPr>
        <w:t xml:space="preserve">the </w:t>
      </w:r>
      <w:r w:rsidR="00A148C8" w:rsidRPr="00A148C8">
        <w:rPr>
          <w:rFonts w:ascii="Times New Roman" w:hAnsi="Times New Roman"/>
          <w:b/>
          <w:sz w:val="20"/>
          <w:szCs w:val="20"/>
        </w:rPr>
        <w:t>Spring term</w:t>
      </w:r>
      <w:r>
        <w:rPr>
          <w:rFonts w:ascii="Times New Roman" w:hAnsi="Times New Roman"/>
          <w:b/>
          <w:sz w:val="20"/>
          <w:szCs w:val="20"/>
        </w:rPr>
        <w:t xml:space="preserve">. </w:t>
      </w:r>
      <w:r w:rsidR="004E31FD" w:rsidRPr="00A148C8">
        <w:rPr>
          <w:rFonts w:ascii="Times New Roman" w:hAnsi="Times New Roman"/>
          <w:sz w:val="20"/>
          <w:szCs w:val="20"/>
        </w:rPr>
        <w:t xml:space="preserve">We want your project to be successful and for your experience over the year to be as beneficial </w:t>
      </w:r>
      <w:r w:rsidR="001717B2" w:rsidRPr="00A148C8">
        <w:rPr>
          <w:rFonts w:ascii="Times New Roman" w:hAnsi="Times New Roman"/>
          <w:sz w:val="20"/>
          <w:szCs w:val="20"/>
        </w:rPr>
        <w:t xml:space="preserve">to </w:t>
      </w:r>
      <w:r w:rsidR="004E31FD" w:rsidRPr="00A148C8">
        <w:rPr>
          <w:rFonts w:ascii="Times New Roman" w:hAnsi="Times New Roman"/>
          <w:sz w:val="20"/>
          <w:szCs w:val="20"/>
        </w:rPr>
        <w:t xml:space="preserve">you as possible. Receiving your feedback at this point in the year gives </w:t>
      </w:r>
      <w:r w:rsidR="00F002A4">
        <w:rPr>
          <w:rFonts w:ascii="Times New Roman" w:hAnsi="Times New Roman"/>
          <w:sz w:val="20"/>
          <w:szCs w:val="20"/>
        </w:rPr>
        <w:t xml:space="preserve">your supervisor and yourself </w:t>
      </w:r>
      <w:r w:rsidR="004E31FD" w:rsidRPr="00A148C8">
        <w:rPr>
          <w:rFonts w:ascii="Times New Roman" w:hAnsi="Times New Roman"/>
          <w:sz w:val="20"/>
          <w:szCs w:val="20"/>
        </w:rPr>
        <w:t xml:space="preserve">an opportunity to make </w:t>
      </w:r>
      <w:r w:rsidR="006515C2">
        <w:rPr>
          <w:rFonts w:ascii="Times New Roman" w:hAnsi="Times New Roman"/>
          <w:sz w:val="20"/>
          <w:szCs w:val="20"/>
        </w:rPr>
        <w:t xml:space="preserve">positive </w:t>
      </w:r>
      <w:r w:rsidR="004E31FD" w:rsidRPr="00A148C8">
        <w:rPr>
          <w:rFonts w:ascii="Times New Roman" w:hAnsi="Times New Roman"/>
          <w:sz w:val="20"/>
          <w:szCs w:val="20"/>
        </w:rPr>
        <w:t>changes</w:t>
      </w:r>
      <w:r w:rsidR="006515C2">
        <w:rPr>
          <w:rFonts w:ascii="Times New Roman" w:hAnsi="Times New Roman"/>
          <w:sz w:val="20"/>
          <w:szCs w:val="20"/>
        </w:rPr>
        <w:t xml:space="preserve"> that will help you to maximize your learning experience and academic achievements</w:t>
      </w:r>
      <w:r w:rsidR="001717B2" w:rsidRPr="00A148C8">
        <w:rPr>
          <w:rFonts w:ascii="Times New Roman" w:hAnsi="Times New Roman"/>
          <w:sz w:val="20"/>
          <w:szCs w:val="20"/>
        </w:rPr>
        <w:t>. Therefore, please do take time to complete this form</w:t>
      </w:r>
      <w:r w:rsidR="006515C2">
        <w:rPr>
          <w:rFonts w:ascii="Times New Roman" w:hAnsi="Times New Roman"/>
          <w:sz w:val="20"/>
          <w:szCs w:val="20"/>
        </w:rPr>
        <w:t xml:space="preserve">, and include comments as well as suggestions </w:t>
      </w:r>
      <w:r w:rsidR="001717B2" w:rsidRPr="00A148C8">
        <w:rPr>
          <w:rFonts w:ascii="Times New Roman" w:hAnsi="Times New Roman"/>
          <w:sz w:val="20"/>
          <w:szCs w:val="20"/>
        </w:rPr>
        <w:t>where you can.</w:t>
      </w:r>
    </w:p>
    <w:p w:rsidR="004E31FD" w:rsidRPr="00A148C8" w:rsidRDefault="004E31FD" w:rsidP="004E31FD">
      <w:pPr>
        <w:rPr>
          <w:rFonts w:ascii="Times New Roman" w:hAnsi="Times New Roman"/>
        </w:rPr>
      </w:pPr>
    </w:p>
    <w:tbl>
      <w:tblPr>
        <w:tblW w:w="10700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700"/>
      </w:tblGrid>
      <w:tr w:rsidR="00953CB5" w:rsidRPr="00A148C8" w:rsidTr="00361874">
        <w:trPr>
          <w:trHeight w:val="360"/>
          <w:jc w:val="center"/>
        </w:trPr>
        <w:tc>
          <w:tcPr>
            <w:tcW w:w="10700" w:type="dxa"/>
            <w:shd w:val="clear" w:color="auto" w:fill="auto"/>
            <w:vAlign w:val="center"/>
          </w:tcPr>
          <w:p w:rsidR="00953CB5" w:rsidRPr="00A148C8" w:rsidRDefault="002C09EE" w:rsidP="00D9184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Project theme (if a theme selected)</w:t>
            </w:r>
            <w:r w:rsidR="00953CB5" w:rsidRPr="00A148C8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</w:tr>
      <w:tr w:rsidR="00953CB5" w:rsidRPr="00A148C8" w:rsidTr="00361874">
        <w:trPr>
          <w:trHeight w:val="360"/>
          <w:jc w:val="center"/>
        </w:trPr>
        <w:tc>
          <w:tcPr>
            <w:tcW w:w="10700" w:type="dxa"/>
            <w:shd w:val="clear" w:color="auto" w:fill="auto"/>
            <w:vAlign w:val="center"/>
          </w:tcPr>
          <w:p w:rsidR="00953CB5" w:rsidRPr="00A148C8" w:rsidRDefault="00001202" w:rsidP="00D91840">
            <w:pPr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Project Title:</w:t>
            </w:r>
            <w:r w:rsidR="008B2C46">
              <w:rPr>
                <w:rFonts w:ascii="Times New Roman" w:hAnsi="Times New Roman"/>
                <w:sz w:val="20"/>
                <w:szCs w:val="20"/>
              </w:rPr>
              <w:t xml:space="preserve"> Zombie-Epidemic Universe Simulator</w:t>
            </w:r>
          </w:p>
        </w:tc>
      </w:tr>
      <w:tr w:rsidR="00001202" w:rsidRPr="00A148C8" w:rsidTr="00361874">
        <w:trPr>
          <w:trHeight w:val="360"/>
          <w:jc w:val="center"/>
        </w:trPr>
        <w:tc>
          <w:tcPr>
            <w:tcW w:w="10700" w:type="dxa"/>
            <w:shd w:val="clear" w:color="auto" w:fill="auto"/>
            <w:vAlign w:val="center"/>
          </w:tcPr>
          <w:p w:rsidR="00001202" w:rsidRPr="00A148C8" w:rsidRDefault="00001202" w:rsidP="00D91840">
            <w:pPr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Supervisor:</w:t>
            </w:r>
            <w:r w:rsidR="008B2C46">
              <w:rPr>
                <w:rFonts w:ascii="Times New Roman" w:hAnsi="Times New Roman"/>
                <w:sz w:val="20"/>
                <w:szCs w:val="20"/>
              </w:rPr>
              <w:t xml:space="preserve"> Dr. Atta Badii and </w:t>
            </w:r>
            <w:proofErr w:type="spellStart"/>
            <w:r w:rsidR="008B2C46">
              <w:rPr>
                <w:rFonts w:ascii="Times New Roman" w:hAnsi="Times New Roman"/>
                <w:sz w:val="20"/>
                <w:szCs w:val="20"/>
              </w:rPr>
              <w:t>Dr</w:t>
            </w:r>
            <w:proofErr w:type="spellEnd"/>
            <w:r w:rsidR="008B2C46">
              <w:rPr>
                <w:rFonts w:ascii="Times New Roman" w:hAnsi="Times New Roman"/>
                <w:sz w:val="20"/>
                <w:szCs w:val="20"/>
              </w:rPr>
              <w:t xml:space="preserve"> Tom Thorne</w:t>
            </w:r>
          </w:p>
        </w:tc>
      </w:tr>
    </w:tbl>
    <w:p w:rsidR="00A76658" w:rsidRPr="00A148C8" w:rsidRDefault="00361874" w:rsidP="00361874">
      <w:pPr>
        <w:pStyle w:val="Directions"/>
        <w:ind w:left="14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Scale:    1: poor       2-4:  good      5: excellent</w:t>
      </w:r>
    </w:p>
    <w:tbl>
      <w:tblPr>
        <w:tblW w:w="10607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000" w:firstRow="0" w:lastRow="0" w:firstColumn="0" w:lastColumn="0" w:noHBand="0" w:noVBand="0"/>
      </w:tblPr>
      <w:tblGrid>
        <w:gridCol w:w="8087"/>
        <w:gridCol w:w="504"/>
        <w:gridCol w:w="504"/>
        <w:gridCol w:w="504"/>
        <w:gridCol w:w="504"/>
        <w:gridCol w:w="504"/>
      </w:tblGrid>
      <w:tr w:rsidR="00864C6B" w:rsidRPr="00A148C8" w:rsidTr="00361874">
        <w:trPr>
          <w:trHeight w:val="180"/>
          <w:jc w:val="center"/>
        </w:trPr>
        <w:tc>
          <w:tcPr>
            <w:tcW w:w="8087" w:type="dxa"/>
            <w:shd w:val="clear" w:color="auto" w:fill="D9D9D9" w:themeFill="background1" w:themeFillShade="D9"/>
            <w:vAlign w:val="center"/>
          </w:tcPr>
          <w:p w:rsidR="00864C6B" w:rsidRPr="00A148C8" w:rsidRDefault="00864C6B" w:rsidP="00A76658">
            <w:pPr>
              <w:pStyle w:val="Heading2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Survey Item</w:t>
            </w:r>
          </w:p>
        </w:tc>
        <w:tc>
          <w:tcPr>
            <w:tcW w:w="2520" w:type="dxa"/>
            <w:gridSpan w:val="5"/>
            <w:tcBorders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864C6B" w:rsidRPr="00A148C8" w:rsidRDefault="00864C6B" w:rsidP="00DF4F9E">
            <w:pPr>
              <w:pStyle w:val="Heading2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Scale</w:t>
            </w:r>
          </w:p>
        </w:tc>
      </w:tr>
      <w:tr w:rsidR="002076B8" w:rsidRPr="00A148C8" w:rsidTr="00361874">
        <w:trPr>
          <w:trHeight w:val="517"/>
          <w:jc w:val="center"/>
        </w:trPr>
        <w:tc>
          <w:tcPr>
            <w:tcW w:w="8087" w:type="dxa"/>
            <w:shd w:val="clear" w:color="auto" w:fill="auto"/>
            <w:vAlign w:val="center"/>
          </w:tcPr>
          <w:p w:rsidR="00D91840" w:rsidRPr="00A148C8" w:rsidRDefault="00F3786E" w:rsidP="000E4760">
            <w:pPr>
              <w:pStyle w:val="NumberedList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Access to your supervisor (you should</w:t>
            </w:r>
            <w:r w:rsidR="00F52E15" w:rsidRPr="00A148C8">
              <w:rPr>
                <w:rFonts w:ascii="Times New Roman" w:hAnsi="Times New Roman"/>
                <w:sz w:val="20"/>
                <w:szCs w:val="20"/>
              </w:rPr>
              <w:t xml:space="preserve"> normally</w:t>
            </w:r>
            <w:r w:rsidRPr="00A148C8">
              <w:rPr>
                <w:rFonts w:ascii="Times New Roman" w:hAnsi="Times New Roman"/>
                <w:sz w:val="20"/>
                <w:szCs w:val="20"/>
              </w:rPr>
              <w:t xml:space="preserve"> expect to be able to </w:t>
            </w:r>
            <w:r w:rsidR="00C30745">
              <w:rPr>
                <w:rFonts w:ascii="Times New Roman" w:hAnsi="Times New Roman"/>
                <w:sz w:val="20"/>
                <w:szCs w:val="20"/>
              </w:rPr>
              <w:t>regularly</w:t>
            </w:r>
            <w:r w:rsidR="00C30745" w:rsidRPr="00A148C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148C8">
              <w:rPr>
                <w:rFonts w:ascii="Times New Roman" w:hAnsi="Times New Roman"/>
                <w:sz w:val="20"/>
                <w:szCs w:val="20"/>
              </w:rPr>
              <w:t>see your s</w:t>
            </w:r>
            <w:r w:rsidR="00C30745">
              <w:rPr>
                <w:rFonts w:ascii="Times New Roman" w:hAnsi="Times New Roman"/>
                <w:sz w:val="20"/>
                <w:szCs w:val="20"/>
              </w:rPr>
              <w:t>upervisor</w:t>
            </w:r>
            <w:r w:rsidRPr="00A148C8">
              <w:rPr>
                <w:rFonts w:ascii="Times New Roman" w:hAnsi="Times New Roman"/>
                <w:sz w:val="20"/>
                <w:szCs w:val="20"/>
              </w:rPr>
              <w:t>)</w:t>
            </w:r>
            <w:r w:rsidR="00C30745"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r w:rsidR="000E4760">
              <w:rPr>
                <w:rFonts w:ascii="Times New Roman" w:hAnsi="Times New Roman"/>
                <w:sz w:val="20"/>
                <w:szCs w:val="20"/>
              </w:rPr>
              <w:t>a good communication on your project matters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A148C8" w:rsidRDefault="00D91840" w:rsidP="002A3747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A148C8" w:rsidRDefault="00D91840" w:rsidP="002A3747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A148C8" w:rsidRDefault="00D91840" w:rsidP="002A3747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A148C8" w:rsidRDefault="00D91840" w:rsidP="002A3747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A148C8" w:rsidRDefault="00D91840" w:rsidP="002A3747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8B2C46">
              <w:rPr>
                <w:rFonts w:ascii="Times New Roman" w:hAnsi="Times New Roman"/>
                <w:sz w:val="20"/>
                <w:szCs w:val="20"/>
                <w:highlight w:val="yellow"/>
              </w:rPr>
              <w:t>5</w:t>
            </w:r>
          </w:p>
        </w:tc>
      </w:tr>
      <w:tr w:rsidR="00F3786E" w:rsidRPr="00A148C8" w:rsidTr="00361874">
        <w:trPr>
          <w:trHeight w:val="360"/>
          <w:jc w:val="center"/>
        </w:trPr>
        <w:tc>
          <w:tcPr>
            <w:tcW w:w="10607" w:type="dxa"/>
            <w:gridSpan w:val="6"/>
            <w:shd w:val="clear" w:color="auto" w:fill="auto"/>
            <w:vAlign w:val="center"/>
          </w:tcPr>
          <w:p w:rsidR="00C30745" w:rsidRDefault="00F3786E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Comments</w:t>
            </w:r>
            <w:r w:rsidR="00E91D3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30745">
              <w:rPr>
                <w:rFonts w:ascii="Times New Roman" w:hAnsi="Times New Roman"/>
                <w:sz w:val="20"/>
                <w:szCs w:val="20"/>
              </w:rPr>
              <w:t>(compulsory):</w:t>
            </w:r>
          </w:p>
          <w:p w:rsidR="00C30745" w:rsidRDefault="008B2C46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Dr. Atta was the main project supervisor, and I would be meeting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Tom Thorne a week from the submission of this feedback.</w:t>
            </w:r>
          </w:p>
          <w:p w:rsidR="00C30745" w:rsidRDefault="00C3074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C30745" w:rsidRDefault="008B2C46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Atta was very easily contactable via email (usually responding within a day) and a meeting with him was very easy to set up</w:t>
            </w:r>
            <w:r w:rsidR="006D40E3">
              <w:rPr>
                <w:rFonts w:ascii="Times New Roman" w:hAnsi="Times New Roman"/>
                <w:sz w:val="20"/>
                <w:szCs w:val="20"/>
              </w:rPr>
              <w:t>, usually within the same week.</w:t>
            </w:r>
            <w:bookmarkStart w:id="0" w:name="_GoBack"/>
            <w:bookmarkEnd w:id="0"/>
          </w:p>
          <w:p w:rsidR="00C30745" w:rsidRDefault="00C3074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F3786E" w:rsidRPr="00A148C8" w:rsidRDefault="00C3074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="00E91D33">
              <w:rPr>
                <w:rFonts w:ascii="Times New Roman" w:hAnsi="Times New Roman"/>
                <w:sz w:val="20"/>
                <w:szCs w:val="20"/>
              </w:rPr>
              <w:t>uggestions</w:t>
            </w:r>
            <w:r w:rsidR="00F3786E" w:rsidRPr="00A148C8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F3786E" w:rsidRDefault="00F3786E" w:rsidP="002A3747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</w:p>
          <w:p w:rsidR="00F3786E" w:rsidRDefault="00F3786E" w:rsidP="002A3747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</w:p>
          <w:p w:rsidR="00361874" w:rsidRDefault="00361874" w:rsidP="002A3747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</w:p>
          <w:p w:rsidR="00361874" w:rsidRPr="00A148C8" w:rsidRDefault="00361874" w:rsidP="002A3747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076B8" w:rsidRPr="00A148C8" w:rsidTr="00361874">
        <w:trPr>
          <w:trHeight w:val="506"/>
          <w:jc w:val="center"/>
        </w:trPr>
        <w:tc>
          <w:tcPr>
            <w:tcW w:w="8087" w:type="dxa"/>
            <w:shd w:val="clear" w:color="auto" w:fill="auto"/>
            <w:vAlign w:val="center"/>
          </w:tcPr>
          <w:p w:rsidR="000E4760" w:rsidRPr="000E4760" w:rsidRDefault="00F3786E" w:rsidP="000E4760">
            <w:pPr>
              <w:pStyle w:val="NumberedList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 xml:space="preserve">Support </w:t>
            </w:r>
            <w:r w:rsidR="00F52E15" w:rsidRPr="00A148C8">
              <w:rPr>
                <w:rFonts w:ascii="Times New Roman" w:hAnsi="Times New Roman"/>
                <w:sz w:val="20"/>
                <w:szCs w:val="20"/>
              </w:rPr>
              <w:t xml:space="preserve">from your supervisor </w:t>
            </w:r>
            <w:r w:rsidR="00C94581">
              <w:rPr>
                <w:rFonts w:ascii="Times New Roman" w:hAnsi="Times New Roman"/>
                <w:sz w:val="20"/>
                <w:szCs w:val="20"/>
              </w:rPr>
              <w:t>for</w:t>
            </w:r>
            <w:r w:rsidRPr="00A148C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01D26">
              <w:rPr>
                <w:rFonts w:ascii="Times New Roman" w:hAnsi="Times New Roman"/>
                <w:sz w:val="20"/>
                <w:szCs w:val="20"/>
              </w:rPr>
              <w:t xml:space="preserve">gaining learning experience (e.g. monitoring </w:t>
            </w:r>
            <w:r w:rsidR="000E4760">
              <w:rPr>
                <w:rFonts w:ascii="Times New Roman" w:hAnsi="Times New Roman"/>
                <w:sz w:val="20"/>
                <w:szCs w:val="20"/>
              </w:rPr>
              <w:t xml:space="preserve">your </w:t>
            </w:r>
            <w:r w:rsidR="00701D26">
              <w:rPr>
                <w:rFonts w:ascii="Times New Roman" w:hAnsi="Times New Roman"/>
                <w:sz w:val="20"/>
                <w:szCs w:val="20"/>
              </w:rPr>
              <w:t>project progress</w:t>
            </w:r>
            <w:r w:rsidR="000E4760">
              <w:rPr>
                <w:rFonts w:ascii="Times New Roman" w:hAnsi="Times New Roman"/>
                <w:sz w:val="20"/>
                <w:szCs w:val="20"/>
              </w:rPr>
              <w:t xml:space="preserve"> and deliverables</w:t>
            </w:r>
            <w:r w:rsidR="00701D2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0E4760"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 w:rsidRPr="00701D26">
              <w:rPr>
                <w:rFonts w:ascii="Times New Roman" w:hAnsi="Times New Roman"/>
                <w:sz w:val="20"/>
                <w:szCs w:val="20"/>
              </w:rPr>
              <w:t>manag</w:t>
            </w:r>
            <w:r w:rsidR="00701D26">
              <w:rPr>
                <w:rFonts w:ascii="Times New Roman" w:hAnsi="Times New Roman"/>
                <w:sz w:val="20"/>
                <w:szCs w:val="20"/>
              </w:rPr>
              <w:t xml:space="preserve">ing </w:t>
            </w:r>
            <w:r w:rsidR="000E4760">
              <w:rPr>
                <w:rFonts w:ascii="Times New Roman" w:hAnsi="Times New Roman"/>
                <w:sz w:val="20"/>
                <w:szCs w:val="20"/>
              </w:rPr>
              <w:t>your</w:t>
            </w:r>
            <w:r w:rsidR="00701D26">
              <w:rPr>
                <w:rFonts w:ascii="Times New Roman" w:hAnsi="Times New Roman"/>
                <w:sz w:val="20"/>
                <w:szCs w:val="20"/>
              </w:rPr>
              <w:t xml:space="preserve"> project process</w:t>
            </w:r>
            <w:r w:rsidR="000E4760">
              <w:rPr>
                <w:rFonts w:ascii="Times New Roman" w:hAnsi="Times New Roman"/>
                <w:sz w:val="20"/>
                <w:szCs w:val="20"/>
              </w:rPr>
              <w:t xml:space="preserve"> and plan</w:t>
            </w:r>
            <w:r w:rsidR="00701D26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A148C8" w:rsidRDefault="00D91840" w:rsidP="002A3747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A148C8" w:rsidRDefault="00D91840" w:rsidP="002A3747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A148C8" w:rsidRDefault="00D91840" w:rsidP="002A3747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A148C8" w:rsidRDefault="00D91840" w:rsidP="002A3747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8B2C46">
              <w:rPr>
                <w:rFonts w:ascii="Times New Roman" w:hAnsi="Times New Roman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D91840" w:rsidRPr="00A148C8" w:rsidRDefault="00D91840" w:rsidP="002A3747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F3786E" w:rsidRPr="00A148C8" w:rsidTr="00361874">
        <w:trPr>
          <w:trHeight w:val="360"/>
          <w:jc w:val="center"/>
        </w:trPr>
        <w:tc>
          <w:tcPr>
            <w:tcW w:w="10607" w:type="dxa"/>
            <w:gridSpan w:val="6"/>
            <w:shd w:val="clear" w:color="auto" w:fill="auto"/>
            <w:vAlign w:val="center"/>
          </w:tcPr>
          <w:p w:rsidR="00C30745" w:rsidRDefault="00F3786E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Comments</w:t>
            </w:r>
            <w:r w:rsidR="00C30745">
              <w:rPr>
                <w:rFonts w:ascii="Times New Roman" w:hAnsi="Times New Roman"/>
                <w:sz w:val="20"/>
                <w:szCs w:val="20"/>
              </w:rPr>
              <w:t xml:space="preserve"> (compulsory):</w:t>
            </w:r>
          </w:p>
          <w:p w:rsidR="008B2C46" w:rsidRDefault="008B2C46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8B2C46" w:rsidRDefault="008B2C46" w:rsidP="008B2C46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Atta was helpful in setting up the project, suggesting other user options I had otherwise not thought about, as well as making me think of use cases to ensure that the project had relevant items in it. </w:t>
            </w:r>
            <w:r>
              <w:rPr>
                <w:rFonts w:ascii="Times New Roman" w:hAnsi="Times New Roman"/>
                <w:sz w:val="20"/>
                <w:szCs w:val="20"/>
              </w:rPr>
              <w:t>Atta would usually ask for a meeting to check the project progress every month</w:t>
            </w:r>
          </w:p>
          <w:p w:rsidR="00C30745" w:rsidRDefault="00C3074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C30745" w:rsidRDefault="00C3074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F3786E" w:rsidRPr="00A148C8" w:rsidRDefault="00C3074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="00E91D33">
              <w:rPr>
                <w:rFonts w:ascii="Times New Roman" w:hAnsi="Times New Roman"/>
                <w:sz w:val="20"/>
                <w:szCs w:val="20"/>
              </w:rPr>
              <w:t>uggestions</w:t>
            </w:r>
            <w:r w:rsidR="00F3786E" w:rsidRPr="00A148C8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F3786E" w:rsidRDefault="00F3786E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361874" w:rsidRDefault="00361874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C30745" w:rsidRDefault="00C3074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361874" w:rsidRPr="00A148C8" w:rsidRDefault="00361874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F3786E" w:rsidRPr="00A148C8" w:rsidRDefault="00F3786E" w:rsidP="002A3747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786E" w:rsidRPr="00A148C8" w:rsidTr="00361874">
        <w:trPr>
          <w:trHeight w:val="497"/>
          <w:jc w:val="center"/>
        </w:trPr>
        <w:tc>
          <w:tcPr>
            <w:tcW w:w="8087" w:type="dxa"/>
            <w:shd w:val="clear" w:color="auto" w:fill="auto"/>
            <w:vAlign w:val="center"/>
          </w:tcPr>
          <w:p w:rsidR="00F3786E" w:rsidRPr="00A148C8" w:rsidRDefault="00F3786E" w:rsidP="007F723F">
            <w:pPr>
              <w:pStyle w:val="NumberedList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 xml:space="preserve">Support </w:t>
            </w:r>
            <w:r w:rsidR="00F52E15" w:rsidRPr="00A148C8">
              <w:rPr>
                <w:rFonts w:ascii="Times New Roman" w:hAnsi="Times New Roman"/>
                <w:sz w:val="20"/>
                <w:szCs w:val="20"/>
              </w:rPr>
              <w:t xml:space="preserve">from your supervisor </w:t>
            </w:r>
            <w:r w:rsidR="007F723F">
              <w:rPr>
                <w:rFonts w:ascii="Times New Roman" w:hAnsi="Times New Roman"/>
                <w:sz w:val="20"/>
                <w:szCs w:val="20"/>
              </w:rPr>
              <w:t>with a development of the technical knowledge and skills for your project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A148C8" w:rsidRDefault="00F3786E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A148C8" w:rsidRDefault="00F3786E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A148C8" w:rsidRDefault="00F3786E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A148C8" w:rsidRDefault="00F3786E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8B2C46">
              <w:rPr>
                <w:rFonts w:ascii="Times New Roman" w:hAnsi="Times New Roman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A148C8" w:rsidRDefault="00F3786E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F52E15" w:rsidRPr="00A148C8" w:rsidTr="00361874">
        <w:trPr>
          <w:trHeight w:val="421"/>
          <w:jc w:val="center"/>
        </w:trPr>
        <w:tc>
          <w:tcPr>
            <w:tcW w:w="10607" w:type="dxa"/>
            <w:gridSpan w:val="6"/>
            <w:shd w:val="clear" w:color="auto" w:fill="auto"/>
            <w:vAlign w:val="center"/>
          </w:tcPr>
          <w:p w:rsidR="00C30745" w:rsidRDefault="00F52E1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Comments</w:t>
            </w:r>
            <w:r w:rsidR="00E91D3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30745">
              <w:rPr>
                <w:rFonts w:ascii="Times New Roman" w:hAnsi="Times New Roman"/>
                <w:sz w:val="20"/>
                <w:szCs w:val="20"/>
              </w:rPr>
              <w:t>(compulsory):</w:t>
            </w:r>
          </w:p>
          <w:p w:rsidR="00C30745" w:rsidRDefault="008B2C46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So far have not asked for any technical help, since the items I have been using for the project so far require specific knowledge of external libraries (SDL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ImGui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8B2C46" w:rsidRDefault="008B2C46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8B2C46" w:rsidRDefault="008B2C46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Skills wise, Atta suggesting creation of UML and use cases with the design stage was useful for the project’s design stage</w:t>
            </w:r>
          </w:p>
          <w:p w:rsidR="00C30745" w:rsidRDefault="00C3074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C30745" w:rsidRDefault="00C3074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F52E15" w:rsidRPr="00A148C8" w:rsidRDefault="00C3074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="00E91D33">
              <w:rPr>
                <w:rFonts w:ascii="Times New Roman" w:hAnsi="Times New Roman"/>
                <w:sz w:val="20"/>
                <w:szCs w:val="20"/>
              </w:rPr>
              <w:t>uggestions</w:t>
            </w:r>
            <w:r w:rsidR="00F52E15" w:rsidRPr="00A148C8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F52E15" w:rsidRPr="00A148C8" w:rsidRDefault="00F52E1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F52E15" w:rsidRDefault="00F52E15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</w:p>
          <w:p w:rsidR="00361874" w:rsidRDefault="00361874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</w:p>
          <w:p w:rsidR="00361874" w:rsidRPr="00A148C8" w:rsidRDefault="00361874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786E" w:rsidRPr="00A148C8" w:rsidTr="00361874">
        <w:trPr>
          <w:trHeight w:val="756"/>
          <w:jc w:val="center"/>
        </w:trPr>
        <w:tc>
          <w:tcPr>
            <w:tcW w:w="8087" w:type="dxa"/>
            <w:shd w:val="clear" w:color="auto" w:fill="auto"/>
            <w:vAlign w:val="center"/>
          </w:tcPr>
          <w:p w:rsidR="00F3786E" w:rsidRPr="00A148C8" w:rsidRDefault="00E91D33" w:rsidP="000E4760">
            <w:pPr>
              <w:pStyle w:val="NumberedLi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Support from the Project</w:t>
            </w:r>
            <w:r w:rsidR="00F52E15" w:rsidRPr="00A148C8">
              <w:rPr>
                <w:rFonts w:ascii="Times New Roman" w:hAnsi="Times New Roman"/>
                <w:sz w:val="20"/>
                <w:szCs w:val="20"/>
              </w:rPr>
              <w:t xml:space="preserve"> Coordinator</w:t>
            </w:r>
            <w:r w:rsidR="006237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01D26">
              <w:rPr>
                <w:rFonts w:ascii="Times New Roman" w:hAnsi="Times New Roman"/>
                <w:sz w:val="20"/>
                <w:szCs w:val="20"/>
              </w:rPr>
              <w:t xml:space="preserve">(e.g. </w:t>
            </w:r>
            <w:r w:rsidR="000E4760">
              <w:rPr>
                <w:rFonts w:ascii="Times New Roman" w:hAnsi="Times New Roman"/>
                <w:sz w:val="20"/>
                <w:szCs w:val="20"/>
              </w:rPr>
              <w:t xml:space="preserve">explanation of the </w:t>
            </w:r>
            <w:r w:rsidR="00701D26">
              <w:rPr>
                <w:rFonts w:ascii="Times New Roman" w:hAnsi="Times New Roman"/>
                <w:sz w:val="20"/>
                <w:szCs w:val="20"/>
              </w:rPr>
              <w:t>procedures</w:t>
            </w:r>
            <w:r w:rsidR="000E4760">
              <w:rPr>
                <w:rFonts w:ascii="Times New Roman" w:hAnsi="Times New Roman"/>
                <w:sz w:val="20"/>
                <w:szCs w:val="20"/>
              </w:rPr>
              <w:t xml:space="preserve"> and requirements of the project module, and response to module related questions and issues)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A148C8" w:rsidRDefault="00F3786E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A148C8" w:rsidRDefault="00F3786E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A148C8" w:rsidRDefault="00F3786E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A148C8" w:rsidRDefault="00F3786E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A148C8" w:rsidRDefault="00F3786E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3D3E36">
              <w:rPr>
                <w:rFonts w:ascii="Times New Roman" w:hAnsi="Times New Roman"/>
                <w:sz w:val="20"/>
                <w:szCs w:val="20"/>
                <w:highlight w:val="yellow"/>
              </w:rPr>
              <w:t>5</w:t>
            </w:r>
          </w:p>
        </w:tc>
      </w:tr>
      <w:tr w:rsidR="00F52E15" w:rsidRPr="00A148C8" w:rsidTr="00361874">
        <w:trPr>
          <w:trHeight w:val="360"/>
          <w:jc w:val="center"/>
        </w:trPr>
        <w:tc>
          <w:tcPr>
            <w:tcW w:w="10607" w:type="dxa"/>
            <w:gridSpan w:val="6"/>
            <w:shd w:val="clear" w:color="auto" w:fill="auto"/>
            <w:vAlign w:val="center"/>
          </w:tcPr>
          <w:p w:rsidR="00C30745" w:rsidRDefault="004E31FD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Comments</w:t>
            </w:r>
            <w:r w:rsidR="00E91D3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30745">
              <w:rPr>
                <w:rFonts w:ascii="Times New Roman" w:hAnsi="Times New Roman"/>
                <w:sz w:val="20"/>
                <w:szCs w:val="20"/>
              </w:rPr>
              <w:t>(compulsory):</w:t>
            </w:r>
          </w:p>
          <w:p w:rsidR="00C30745" w:rsidRDefault="003D3E36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Atta has been very supportive with explaining the different parts of the Individual project, explaining deadlines and the actions required to finish the required stages</w:t>
            </w:r>
          </w:p>
          <w:p w:rsidR="00C30745" w:rsidRDefault="00C30745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C30745" w:rsidRDefault="00C30745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C30745" w:rsidRDefault="00C30745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4E31FD" w:rsidRPr="00A148C8" w:rsidRDefault="00C30745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="00E91D33">
              <w:rPr>
                <w:rFonts w:ascii="Times New Roman" w:hAnsi="Times New Roman"/>
                <w:sz w:val="20"/>
                <w:szCs w:val="20"/>
              </w:rPr>
              <w:t>uggestions</w:t>
            </w:r>
            <w:r w:rsidR="004E31FD" w:rsidRPr="00A148C8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F52E15" w:rsidRDefault="00F52E15" w:rsidP="00F52E15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C30745" w:rsidRDefault="00C30745" w:rsidP="00F52E15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361874" w:rsidRPr="00A148C8" w:rsidRDefault="00361874" w:rsidP="00F52E15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4E31FD" w:rsidRPr="00A148C8" w:rsidRDefault="004E31FD" w:rsidP="00F52E15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786E" w:rsidRPr="00A148C8" w:rsidTr="00361874">
        <w:trPr>
          <w:trHeight w:val="360"/>
          <w:jc w:val="center"/>
        </w:trPr>
        <w:tc>
          <w:tcPr>
            <w:tcW w:w="8087" w:type="dxa"/>
            <w:shd w:val="clear" w:color="auto" w:fill="auto"/>
            <w:vAlign w:val="center"/>
          </w:tcPr>
          <w:p w:rsidR="00F3786E" w:rsidRPr="00A148C8" w:rsidRDefault="004E31FD" w:rsidP="004E31FD">
            <w:pPr>
              <w:pStyle w:val="NumberedList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Assistance</w:t>
            </w:r>
            <w:r w:rsidR="00F52E15" w:rsidRPr="00A148C8">
              <w:rPr>
                <w:rFonts w:ascii="Times New Roman" w:hAnsi="Times New Roman"/>
                <w:sz w:val="20"/>
                <w:szCs w:val="20"/>
              </w:rPr>
              <w:t xml:space="preserve"> from the </w:t>
            </w:r>
            <w:r w:rsidRPr="00A148C8">
              <w:rPr>
                <w:rFonts w:ascii="Times New Roman" w:hAnsi="Times New Roman"/>
                <w:sz w:val="20"/>
                <w:szCs w:val="20"/>
              </w:rPr>
              <w:t>Technical Support staff (e.g. lab-based techni</w:t>
            </w:r>
            <w:r w:rsidR="00E91D33">
              <w:rPr>
                <w:rFonts w:ascii="Times New Roman" w:hAnsi="Times New Roman"/>
                <w:sz w:val="20"/>
                <w:szCs w:val="20"/>
              </w:rPr>
              <w:t>cal support</w:t>
            </w:r>
            <w:r w:rsidRPr="00A148C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A148C8" w:rsidRDefault="00F3786E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A148C8" w:rsidRDefault="00F3786E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A148C8" w:rsidRDefault="00F3786E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A148C8" w:rsidRDefault="00F3786E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D97727">
              <w:rPr>
                <w:rFonts w:ascii="Times New Roman" w:hAnsi="Times New Roman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F3786E" w:rsidRPr="00A148C8" w:rsidRDefault="00F3786E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4E31FD" w:rsidRPr="00A148C8" w:rsidTr="00361874">
        <w:trPr>
          <w:trHeight w:val="360"/>
          <w:jc w:val="center"/>
        </w:trPr>
        <w:tc>
          <w:tcPr>
            <w:tcW w:w="10607" w:type="dxa"/>
            <w:gridSpan w:val="6"/>
            <w:shd w:val="clear" w:color="auto" w:fill="auto"/>
            <w:vAlign w:val="center"/>
          </w:tcPr>
          <w:p w:rsidR="00C30745" w:rsidRDefault="004E31FD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 w:rsidRPr="00A148C8">
              <w:rPr>
                <w:rFonts w:ascii="Times New Roman" w:hAnsi="Times New Roman"/>
                <w:sz w:val="20"/>
                <w:szCs w:val="20"/>
              </w:rPr>
              <w:t>Comments</w:t>
            </w:r>
            <w:r w:rsidR="00E91D3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30745">
              <w:rPr>
                <w:rFonts w:ascii="Times New Roman" w:hAnsi="Times New Roman"/>
                <w:sz w:val="20"/>
                <w:szCs w:val="20"/>
              </w:rPr>
              <w:t>(compulsory):</w:t>
            </w:r>
          </w:p>
          <w:p w:rsidR="00C30745" w:rsidRDefault="00D97727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Nick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Gurr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="00077A39">
              <w:rPr>
                <w:rFonts w:ascii="Times New Roman" w:hAnsi="Times New Roman"/>
                <w:sz w:val="20"/>
                <w:szCs w:val="20"/>
              </w:rPr>
              <w:t xml:space="preserve"> G56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lab technician has been helpful with lab access</w:t>
            </w:r>
          </w:p>
          <w:p w:rsidR="00C30745" w:rsidRDefault="00C30745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C30745" w:rsidRDefault="00C30745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C30745" w:rsidRDefault="00C30745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4E31FD" w:rsidRDefault="00C30745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="00E91D33">
              <w:rPr>
                <w:rFonts w:ascii="Times New Roman" w:hAnsi="Times New Roman"/>
                <w:sz w:val="20"/>
                <w:szCs w:val="20"/>
              </w:rPr>
              <w:t>uggestions</w:t>
            </w:r>
            <w:r w:rsidR="004E31FD" w:rsidRPr="00A148C8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361874" w:rsidRPr="00A148C8" w:rsidRDefault="00361874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4E31FD" w:rsidRDefault="004E31FD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C30745" w:rsidRDefault="00C30745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361874" w:rsidRPr="00A148C8" w:rsidRDefault="00361874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</w:p>
          <w:p w:rsidR="004E31FD" w:rsidRPr="00A148C8" w:rsidRDefault="004E31FD" w:rsidP="00F3786E">
            <w:pPr>
              <w:pStyle w:val="Numbers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B4B31" w:rsidRPr="00A148C8" w:rsidRDefault="003B4B31" w:rsidP="00A148C8">
      <w:pPr>
        <w:rPr>
          <w:rFonts w:ascii="Times New Roman" w:hAnsi="Times New Roman"/>
          <w:sz w:val="22"/>
          <w:szCs w:val="22"/>
        </w:rPr>
      </w:pPr>
    </w:p>
    <w:sectPr w:rsidR="003B4B31" w:rsidRPr="00A148C8" w:rsidSect="00F378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dg Swift">
    <w:altName w:val="Times New Roman"/>
    <w:charset w:val="00"/>
    <w:family w:val="auto"/>
    <w:pitch w:val="variable"/>
    <w:sig w:usb0="00000001" w:usb1="4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7C4"/>
    <w:multiLevelType w:val="hybridMultilevel"/>
    <w:tmpl w:val="31B07A82"/>
    <w:lvl w:ilvl="0" w:tplc="07E06522">
      <w:start w:val="1"/>
      <w:numFmt w:val="decimal"/>
      <w:pStyle w:val="NumberedList"/>
      <w:lvlText w:val="%1."/>
      <w:lvlJc w:val="left"/>
      <w:pPr>
        <w:tabs>
          <w:tab w:val="num" w:pos="432"/>
        </w:tabs>
        <w:ind w:left="432" w:hanging="432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745B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3456E44"/>
    <w:multiLevelType w:val="multilevel"/>
    <w:tmpl w:val="9540532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202"/>
    <w:rsid w:val="00001202"/>
    <w:rsid w:val="00077A39"/>
    <w:rsid w:val="0008365A"/>
    <w:rsid w:val="000E4760"/>
    <w:rsid w:val="001717B2"/>
    <w:rsid w:val="001D2C54"/>
    <w:rsid w:val="002076B8"/>
    <w:rsid w:val="00251847"/>
    <w:rsid w:val="002A3747"/>
    <w:rsid w:val="002C09EE"/>
    <w:rsid w:val="00305034"/>
    <w:rsid w:val="00342BB9"/>
    <w:rsid w:val="00361874"/>
    <w:rsid w:val="003B4B31"/>
    <w:rsid w:val="003D3E36"/>
    <w:rsid w:val="004B5F59"/>
    <w:rsid w:val="004E31FD"/>
    <w:rsid w:val="005252B5"/>
    <w:rsid w:val="005D46B0"/>
    <w:rsid w:val="006237AA"/>
    <w:rsid w:val="006515C2"/>
    <w:rsid w:val="006D40E3"/>
    <w:rsid w:val="00701D26"/>
    <w:rsid w:val="00713420"/>
    <w:rsid w:val="007F723F"/>
    <w:rsid w:val="00864C6B"/>
    <w:rsid w:val="008B2C46"/>
    <w:rsid w:val="00915199"/>
    <w:rsid w:val="00952E17"/>
    <w:rsid w:val="00953CB5"/>
    <w:rsid w:val="009C27A8"/>
    <w:rsid w:val="00A148C8"/>
    <w:rsid w:val="00A76658"/>
    <w:rsid w:val="00AD1109"/>
    <w:rsid w:val="00C30745"/>
    <w:rsid w:val="00C33209"/>
    <w:rsid w:val="00C94581"/>
    <w:rsid w:val="00D91840"/>
    <w:rsid w:val="00D97727"/>
    <w:rsid w:val="00DB072C"/>
    <w:rsid w:val="00DF29B3"/>
    <w:rsid w:val="00DF4F9E"/>
    <w:rsid w:val="00E91D33"/>
    <w:rsid w:val="00F002A4"/>
    <w:rsid w:val="00F3786E"/>
    <w:rsid w:val="00F52E15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D7924"/>
  <w15:docId w15:val="{4F8C2BC4-BCF4-4B73-9AEF-DCFE79A3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31FD"/>
    <w:rPr>
      <w:rFonts w:ascii="Rdg Swift" w:hAnsi="Rdg Swift"/>
      <w:spacing w:val="8"/>
      <w:sz w:val="18"/>
      <w:szCs w:val="16"/>
    </w:rPr>
  </w:style>
  <w:style w:type="paragraph" w:styleId="Heading1">
    <w:name w:val="heading 1"/>
    <w:basedOn w:val="Normal"/>
    <w:next w:val="Normal"/>
    <w:qFormat/>
    <w:rsid w:val="00A76658"/>
    <w:pPr>
      <w:spacing w:after="160"/>
      <w:jc w:val="center"/>
      <w:outlineLvl w:val="0"/>
    </w:pPr>
    <w:rPr>
      <w:rFonts w:asciiTheme="majorHAnsi" w:hAnsiTheme="majorHAnsi"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DF4F9E"/>
    <w:pPr>
      <w:jc w:val="center"/>
      <w:outlineLvl w:val="1"/>
    </w:pPr>
    <w:rPr>
      <w:rFonts w:asciiTheme="majorHAnsi" w:hAnsiTheme="majorHAnsi"/>
      <w:b/>
      <w:sz w:val="22"/>
    </w:rPr>
  </w:style>
  <w:style w:type="paragraph" w:styleId="Heading3">
    <w:name w:val="heading 3"/>
    <w:basedOn w:val="Normal"/>
    <w:next w:val="Normal"/>
    <w:qFormat/>
    <w:rsid w:val="00A76658"/>
    <w:pPr>
      <w:jc w:val="center"/>
      <w:outlineLvl w:val="2"/>
    </w:pPr>
    <w:rPr>
      <w:rFonts w:asciiTheme="majorHAnsi" w:hAnsiTheme="majorHAns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DB072C"/>
    <w:rPr>
      <w:sz w:val="16"/>
    </w:rPr>
  </w:style>
  <w:style w:type="paragraph" w:styleId="BalloonText">
    <w:name w:val="Balloon Text"/>
    <w:basedOn w:val="Normal"/>
    <w:semiHidden/>
    <w:unhideWhenUsed/>
    <w:rsid w:val="00D91840"/>
    <w:rPr>
      <w:rFonts w:ascii="Tahoma" w:hAnsi="Tahoma" w:cs="Tahoma"/>
    </w:rPr>
  </w:style>
  <w:style w:type="paragraph" w:customStyle="1" w:styleId="Directions">
    <w:name w:val="Directions"/>
    <w:basedOn w:val="Normal"/>
    <w:unhideWhenUsed/>
    <w:qFormat/>
    <w:rsid w:val="00DF4F9E"/>
    <w:pPr>
      <w:spacing w:before="200" w:after="200"/>
      <w:jc w:val="center"/>
    </w:pPr>
  </w:style>
  <w:style w:type="paragraph" w:customStyle="1" w:styleId="NumberedList">
    <w:name w:val="Numbered List"/>
    <w:basedOn w:val="Normal"/>
    <w:qFormat/>
    <w:rsid w:val="00342BB9"/>
    <w:pPr>
      <w:numPr>
        <w:numId w:val="2"/>
      </w:numPr>
    </w:pPr>
  </w:style>
  <w:style w:type="paragraph" w:customStyle="1" w:styleId="Numbers">
    <w:name w:val="Numbers"/>
    <w:basedOn w:val="Normal"/>
    <w:qFormat/>
    <w:rsid w:val="00DF4F9E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DF4F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05bap\AppData\Roaming\Microsoft\Templates\Survey%20of%20qua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40ECCA3-C2B9-43ED-A294-1586DEADE6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Survey of quality.dotx</Template>
  <TotalTime>92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of quality</vt:lpstr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of quality</dc:title>
  <dc:creator>Ben Potter</dc:creator>
  <cp:keywords/>
  <cp:lastModifiedBy>Czar Echavez</cp:lastModifiedBy>
  <cp:revision>10</cp:revision>
  <cp:lastPrinted>2004-02-20T15:06:00Z</cp:lastPrinted>
  <dcterms:created xsi:type="dcterms:W3CDTF">2016-03-01T16:56:00Z</dcterms:created>
  <dcterms:modified xsi:type="dcterms:W3CDTF">2018-01-11T12:10:00Z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TC010176151033</vt:lpwstr>
  </property>
</Properties>
</file>